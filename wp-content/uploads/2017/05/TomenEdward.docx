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66" w:rsidRDefault="00F5497A">
      <w:bookmarkStart w:id="0" w:name="_GoBack"/>
      <w:r>
        <w:t>0:32 – Introduction</w:t>
      </w:r>
    </w:p>
    <w:bookmarkEnd w:id="0"/>
    <w:p w:rsidR="00F5497A" w:rsidRDefault="00F5497A">
      <w:r>
        <w:t>3:00 – Enlist</w:t>
      </w:r>
    </w:p>
    <w:p w:rsidR="00F5497A" w:rsidRDefault="00F5497A">
      <w:r>
        <w:t xml:space="preserve">4:20 – </w:t>
      </w:r>
      <w:r w:rsidR="0078784E">
        <w:t>Boot camp and early days</w:t>
      </w:r>
    </w:p>
    <w:p w:rsidR="0078784E" w:rsidRDefault="0078784E">
      <w:r>
        <w:t xml:space="preserve">13:11 – Service in Hawaii </w:t>
      </w:r>
    </w:p>
    <w:p w:rsidR="0078784E" w:rsidRDefault="00DB12B5">
      <w:r>
        <w:t>18:38 – In Charge of Intelligence</w:t>
      </w:r>
    </w:p>
    <w:p w:rsidR="00DB12B5" w:rsidRDefault="00DB12B5">
      <w:r>
        <w:t>24:11 – Passing time in Hawaii</w:t>
      </w:r>
    </w:p>
    <w:p w:rsidR="00DB12B5" w:rsidRDefault="00633870">
      <w:r>
        <w:t>31:28 – Going Home</w:t>
      </w:r>
    </w:p>
    <w:p w:rsidR="00633870" w:rsidRDefault="00633870"/>
    <w:sectPr w:rsidR="0063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7A"/>
    <w:rsid w:val="00633870"/>
    <w:rsid w:val="00695166"/>
    <w:rsid w:val="0078784E"/>
    <w:rsid w:val="00DB12B5"/>
    <w:rsid w:val="00F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4FB5-BF5B-46E1-B988-F39C0164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C34171CD</Template>
  <TotalTime>61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Yagielo</dc:creator>
  <cp:keywords/>
  <dc:description/>
  <cp:lastModifiedBy>Joe Yagielo</cp:lastModifiedBy>
  <cp:revision>1</cp:revision>
  <dcterms:created xsi:type="dcterms:W3CDTF">2017-05-31T21:09:00Z</dcterms:created>
  <dcterms:modified xsi:type="dcterms:W3CDTF">2017-05-31T22:10:00Z</dcterms:modified>
</cp:coreProperties>
</file>